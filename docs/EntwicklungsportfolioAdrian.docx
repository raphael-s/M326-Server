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98" w:rsidRDefault="00C63198" w:rsidP="00C63198">
      <w:pPr>
        <w:pStyle w:val="Titel"/>
      </w:pPr>
      <w:bookmarkStart w:id="0" w:name="_GoBack"/>
      <w:bookmarkEnd w:id="0"/>
      <w:r>
        <w:t>Entwicklungsportfolio</w:t>
      </w:r>
    </w:p>
    <w:p w:rsidR="00C63198" w:rsidRDefault="00B957ED" w:rsidP="00B957ED">
      <w:pPr>
        <w:pStyle w:val="Untertitel"/>
      </w:pPr>
      <w:r>
        <w:t>Teilkomponente Server</w:t>
      </w:r>
    </w:p>
    <w:p w:rsidR="00C63198" w:rsidRDefault="00C63198" w:rsidP="00C63198">
      <w:pPr>
        <w:pStyle w:val="Dokumentbeschreibung"/>
      </w:pPr>
      <w:r>
        <w:t>Version</w:t>
      </w:r>
      <w:r>
        <w:tab/>
      </w:r>
      <w:r w:rsidR="00434749">
        <w:t>0.1</w:t>
      </w:r>
    </w:p>
    <w:p w:rsidR="00C63198" w:rsidRDefault="00C63198" w:rsidP="00C63198">
      <w:pPr>
        <w:pStyle w:val="Dokumentbeschreibung"/>
      </w:pPr>
      <w:r>
        <w:t>Status</w:t>
      </w:r>
      <w:r>
        <w:tab/>
        <w:t>In Bearbeitung</w:t>
      </w:r>
    </w:p>
    <w:p w:rsidR="00C63198" w:rsidRDefault="00C63198" w:rsidP="00C63198">
      <w:pPr>
        <w:pStyle w:val="Dokumentbeschreibung"/>
      </w:pPr>
      <w:r>
        <w:t>Datum</w:t>
      </w:r>
      <w:r>
        <w:tab/>
      </w:r>
      <w:r w:rsidR="00434749">
        <w:t>[DATUM]</w:t>
      </w:r>
    </w:p>
    <w:p w:rsidR="00C63198" w:rsidRDefault="00C63198" w:rsidP="00C63198">
      <w:pPr>
        <w:pStyle w:val="Dokumentbeschreibung"/>
      </w:pPr>
      <w:r>
        <w:t>Autor</w:t>
      </w:r>
      <w:r>
        <w:tab/>
      </w:r>
      <w:r w:rsidR="00434749">
        <w:t>[AUTOR]</w:t>
      </w:r>
    </w:p>
    <w:p w:rsidR="00C63198" w:rsidRDefault="00C63198" w:rsidP="00C63198">
      <w:pPr>
        <w:pStyle w:val="Dokumentbeschreibung"/>
      </w:pPr>
      <w:r>
        <w:t>Klasse</w:t>
      </w:r>
      <w:r>
        <w:tab/>
        <w:t>INF2013G</w:t>
      </w:r>
    </w:p>
    <w:p w:rsidR="00C63198" w:rsidRDefault="00C63198">
      <w:r>
        <w:br w:type="page"/>
      </w:r>
    </w:p>
    <w:p w:rsidR="00B821E5" w:rsidRPr="00C63198" w:rsidRDefault="00B821E5" w:rsidP="00C63198"/>
    <w:sectPr w:rsidR="00B821E5" w:rsidRPr="00C63198" w:rsidSect="00F979E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900" w:rsidRDefault="00057900" w:rsidP="00081A67">
      <w:pPr>
        <w:spacing w:after="0" w:line="240" w:lineRule="auto"/>
      </w:pPr>
      <w:r>
        <w:separator/>
      </w:r>
    </w:p>
  </w:endnote>
  <w:endnote w:type="continuationSeparator" w:id="0">
    <w:p w:rsidR="00057900" w:rsidRDefault="00057900" w:rsidP="0008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A67" w:rsidRDefault="00081A67" w:rsidP="00081A67">
    <w:pPr>
      <w:pStyle w:val="Fuzeile"/>
      <w:tabs>
        <w:tab w:val="clear" w:pos="4536"/>
      </w:tabs>
    </w:pPr>
    <w:r>
      <w:t>[Datum]</w:t>
    </w:r>
    <w:r>
      <w:tab/>
    </w:r>
    <w:r>
      <w:rPr>
        <w:lang w:val="de-DE"/>
      </w:rPr>
      <w:t xml:space="preserve">Seite </w:t>
    </w:r>
    <w:r w:rsidRPr="00081A67">
      <w:rPr>
        <w:bCs/>
      </w:rPr>
      <w:fldChar w:fldCharType="begin"/>
    </w:r>
    <w:r w:rsidRPr="00081A67">
      <w:rPr>
        <w:bCs/>
      </w:rPr>
      <w:instrText>PAGE  \* Arabic  \* MERGEFORMAT</w:instrText>
    </w:r>
    <w:r w:rsidRPr="00081A67">
      <w:rPr>
        <w:bCs/>
      </w:rPr>
      <w:fldChar w:fldCharType="separate"/>
    </w:r>
    <w:r w:rsidR="00057900" w:rsidRPr="00057900">
      <w:rPr>
        <w:bCs/>
        <w:noProof/>
        <w:lang w:val="de-DE"/>
      </w:rPr>
      <w:t>1</w:t>
    </w:r>
    <w:r w:rsidRPr="00081A67">
      <w:rPr>
        <w:bCs/>
      </w:rPr>
      <w:fldChar w:fldCharType="end"/>
    </w:r>
    <w:r w:rsidRPr="00081A67">
      <w:rPr>
        <w:lang w:val="de-DE"/>
      </w:rPr>
      <w:t xml:space="preserve"> / </w:t>
    </w:r>
    <w:r>
      <w:rPr>
        <w:bCs/>
      </w:rPr>
      <w:fldChar w:fldCharType="begin"/>
    </w:r>
    <w:r>
      <w:rPr>
        <w:bCs/>
      </w:rPr>
      <w:instrText xml:space="preserve"> NUMPAGES \* Arabic  \* MERGEFORMAT </w:instrText>
    </w:r>
    <w:r>
      <w:rPr>
        <w:bCs/>
      </w:rPr>
      <w:fldChar w:fldCharType="separate"/>
    </w:r>
    <w:r w:rsidR="00057900">
      <w:rPr>
        <w:bCs/>
        <w:noProof/>
      </w:rPr>
      <w:t>2</w:t>
    </w:r>
    <w:r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900" w:rsidRDefault="00057900" w:rsidP="00081A67">
      <w:pPr>
        <w:spacing w:after="0" w:line="240" w:lineRule="auto"/>
      </w:pPr>
      <w:r>
        <w:separator/>
      </w:r>
    </w:p>
  </w:footnote>
  <w:footnote w:type="continuationSeparator" w:id="0">
    <w:p w:rsidR="00057900" w:rsidRDefault="00057900" w:rsidP="0008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A67" w:rsidRDefault="00081A67" w:rsidP="00081A67">
    <w:pPr>
      <w:pStyle w:val="Kopfzeile"/>
      <w:tabs>
        <w:tab w:val="clear" w:pos="4536"/>
      </w:tabs>
    </w:pPr>
    <w:r>
      <w:t>Entwicklungsportfolio</w:t>
    </w:r>
    <w:r>
      <w:tab/>
      <w:t>[Autor]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00"/>
    <w:rsid w:val="00057900"/>
    <w:rsid w:val="00081A67"/>
    <w:rsid w:val="001942EA"/>
    <w:rsid w:val="00434749"/>
    <w:rsid w:val="00602A10"/>
    <w:rsid w:val="009329B7"/>
    <w:rsid w:val="00B821E5"/>
    <w:rsid w:val="00B957ED"/>
    <w:rsid w:val="00C63198"/>
    <w:rsid w:val="00DC5DB0"/>
    <w:rsid w:val="00E40357"/>
    <w:rsid w:val="00F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EBAAEB-AB0D-486F-A202-975F3905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79E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79E5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957ED"/>
    <w:pPr>
      <w:spacing w:before="3600" w:after="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57ED"/>
    <w:rPr>
      <w:rFonts w:ascii="Calibri" w:eastAsiaTheme="majorEastAsia" w:hAnsi="Calibri" w:cstheme="majorBidi"/>
      <w:color w:val="17365D" w:themeColor="text2" w:themeShade="BF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57ED"/>
    <w:pPr>
      <w:numPr>
        <w:ilvl w:val="1"/>
      </w:numPr>
      <w:spacing w:after="1800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57ED"/>
    <w:rPr>
      <w:rFonts w:eastAsiaTheme="minorEastAsia"/>
      <w:color w:val="5A5A5A" w:themeColor="text1" w:themeTint="A5"/>
      <w:spacing w:val="15"/>
      <w:sz w:val="28"/>
    </w:rPr>
  </w:style>
  <w:style w:type="paragraph" w:customStyle="1" w:styleId="Dokumentbeschreibung">
    <w:name w:val="Dokumentbeschreibung"/>
    <w:basedOn w:val="Standard"/>
    <w:link w:val="DokumentbeschreibungZchn"/>
    <w:qFormat/>
    <w:rsid w:val="00B957ED"/>
    <w:pPr>
      <w:spacing w:after="0"/>
      <w:ind w:left="1872" w:hanging="1418"/>
    </w:pPr>
  </w:style>
  <w:style w:type="character" w:customStyle="1" w:styleId="DokumentbeschreibungZchn">
    <w:name w:val="Dokumentbeschreibung Zchn"/>
    <w:basedOn w:val="Absatz-Standardschriftart"/>
    <w:link w:val="Dokumentbeschreibung"/>
    <w:rsid w:val="00B957ED"/>
  </w:style>
  <w:style w:type="paragraph" w:styleId="Kopfzeile">
    <w:name w:val="header"/>
    <w:basedOn w:val="Standard"/>
    <w:link w:val="KopfzeileZchn"/>
    <w:uiPriority w:val="99"/>
    <w:unhideWhenUsed/>
    <w:rsid w:val="00081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1A67"/>
  </w:style>
  <w:style w:type="paragraph" w:styleId="Fuzeile">
    <w:name w:val="footer"/>
    <w:basedOn w:val="Standard"/>
    <w:link w:val="FuzeileZchn"/>
    <w:uiPriority w:val="99"/>
    <w:unhideWhenUsed/>
    <w:rsid w:val="00081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1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school\iet\lj4\s7\326_bomberman\project\docs\VorlageEntwicklungsportfoli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Objektorientiert entwerfen und implementieren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VorlageEntwicklungsportfolio.dotx</Template>
  <TotalTime>0</TotalTime>
  <Pages>2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Entwicklungsportfolio</vt:lpstr>
    </vt:vector>
  </TitlesOfParts>
  <Company>IET-GIBB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Entwicklungsportfolio</dc:title>
  <dc:subject>Teilkomponente Server</dc:subject>
  <dc:creator>adrian.kuehni</dc:creator>
  <cp:keywords/>
  <dc:description/>
  <cp:lastModifiedBy>adrian.kuehni</cp:lastModifiedBy>
  <cp:revision>1</cp:revision>
  <dcterms:created xsi:type="dcterms:W3CDTF">2016-11-02T08:07:00Z</dcterms:created>
  <dcterms:modified xsi:type="dcterms:W3CDTF">2016-11-02T08:07:00Z</dcterms:modified>
  <cp:contentStatus/>
</cp:coreProperties>
</file>